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4BC69" w14:textId="12AE242A" w:rsidR="00785540" w:rsidRPr="00C3526E" w:rsidRDefault="00E8624A" w:rsidP="00785540">
      <w:pPr>
        <w:pStyle w:val="CompanyName"/>
      </w:pPr>
      <w:r>
        <w:t>Syracuse University</w:t>
      </w:r>
    </w:p>
    <w:sdt>
      <w:sdtPr>
        <w:alias w:val="Memo title:"/>
        <w:tag w:val="Memo tilte:"/>
        <w:id w:val="-164170097"/>
        <w:placeholder>
          <w:docPart w:val="09ECA340AB82E74FB376F08F6579BFF0"/>
        </w:placeholder>
        <w:temporary/>
        <w:showingPlcHdr/>
        <w15:appearance w15:val="hidden"/>
      </w:sdtPr>
      <w:sdtEndPr/>
      <w:sdtContent>
        <w:p w14:paraId="1B1CCE94" w14:textId="77777777" w:rsidR="00785540" w:rsidRDefault="00785540" w:rsidP="00785540">
          <w:pPr>
            <w:pStyle w:val="Title"/>
          </w:pPr>
          <w:r>
            <w:t>Memo</w:t>
          </w:r>
        </w:p>
      </w:sdtContent>
    </w:sdt>
    <w:tbl>
      <w:tblPr>
        <w:tblStyle w:val="Memotable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header fields"/>
      </w:tblPr>
      <w:tblGrid>
        <w:gridCol w:w="1232"/>
        <w:gridCol w:w="8128"/>
      </w:tblGrid>
      <w:tr w:rsidR="00785540" w14:paraId="2AC96102" w14:textId="77777777" w:rsidTr="007513C8">
        <w:sdt>
          <w:sdtPr>
            <w:alias w:val="To:"/>
            <w:tag w:val="To:"/>
            <w:id w:val="1015413264"/>
            <w:placeholder>
              <w:docPart w:val="5815F5810AED354EBB080133E6318F7B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3B2DD3B7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To:</w:t>
                </w:r>
              </w:p>
            </w:tc>
          </w:sdtContent>
        </w:sdt>
        <w:tc>
          <w:tcPr>
            <w:tcW w:w="8128" w:type="dxa"/>
          </w:tcPr>
          <w:p w14:paraId="681FE60D" w14:textId="2F0A18C6" w:rsidR="00785540" w:rsidRPr="00FB2B58" w:rsidRDefault="00E8624A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Dr. Debbie Landowski</w:t>
            </w:r>
          </w:p>
        </w:tc>
      </w:tr>
      <w:tr w:rsidR="00785540" w14:paraId="7B2F71D9" w14:textId="77777777" w:rsidTr="007513C8">
        <w:sdt>
          <w:sdtPr>
            <w:alias w:val="From:"/>
            <w:tag w:val="From:"/>
            <w:id w:val="21141888"/>
            <w:placeholder>
              <w:docPart w:val="8B695AA87F5DB04881811A18401ACE9A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0A9B4CDE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From:</w:t>
                </w:r>
              </w:p>
            </w:tc>
          </w:sdtContent>
        </w:sdt>
        <w:tc>
          <w:tcPr>
            <w:tcW w:w="8128" w:type="dxa"/>
          </w:tcPr>
          <w:p w14:paraId="02E08A8A" w14:textId="1A49EA37" w:rsidR="00EB38E6" w:rsidRPr="00FB2B58" w:rsidRDefault="00E8624A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Bulger, Tim Hulak, Jordan Hyatt, Cal Wardell</w:t>
            </w:r>
          </w:p>
        </w:tc>
      </w:tr>
      <w:tr w:rsidR="007513C8" w14:paraId="1C4CE5E4" w14:textId="77777777" w:rsidTr="00475F4E">
        <w:sdt>
          <w:sdtPr>
            <w:alias w:val="Date:"/>
            <w:tag w:val="Date:"/>
            <w:id w:val="-692541329"/>
            <w:placeholder>
              <w:docPart w:val="4A3F5DA73CB4CB48ACBDCE4877B1CB9F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662F87FF" w14:textId="03BE0173" w:rsidR="007513C8" w:rsidRPr="006F57FD" w:rsidRDefault="007513C8" w:rsidP="0061769E">
                <w:pPr>
                  <w:pStyle w:val="Heading1"/>
                  <w:contextualSpacing w:val="0"/>
                  <w:outlineLvl w:val="0"/>
                </w:pPr>
                <w:r w:rsidRPr="006F57FD">
                  <w:t>Date:</w:t>
                </w:r>
              </w:p>
            </w:tc>
          </w:sdtContent>
        </w:sdt>
        <w:tc>
          <w:tcPr>
            <w:tcW w:w="8128" w:type="dxa"/>
          </w:tcPr>
          <w:p w14:paraId="48811D46" w14:textId="51601AC1" w:rsidR="007513C8" w:rsidRPr="00FB2B58" w:rsidRDefault="007513C8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08/06/2021</w:t>
            </w:r>
          </w:p>
        </w:tc>
      </w:tr>
      <w:tr w:rsidR="007513C8" w14:paraId="7F1E0427" w14:textId="77777777" w:rsidTr="00475F4E">
        <w:sdt>
          <w:sdtPr>
            <w:alias w:val="Re:"/>
            <w:tag w:val="Re:"/>
            <w:id w:val="-1435443775"/>
            <w:placeholder>
              <w:docPart w:val="56ABE3CD7A63FF468359A939985C6F0C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4D1C1F0A" w14:textId="00ACEBEF" w:rsidR="007513C8" w:rsidRPr="006F57FD" w:rsidRDefault="007513C8" w:rsidP="0061769E">
                <w:pPr>
                  <w:pStyle w:val="Heading1"/>
                  <w:contextualSpacing w:val="0"/>
                  <w:outlineLvl w:val="0"/>
                </w:pPr>
                <w:r w:rsidRPr="006F57FD">
                  <w:t>Re:</w:t>
                </w:r>
              </w:p>
            </w:tc>
          </w:sdtContent>
        </w:sdt>
        <w:tc>
          <w:tcPr>
            <w:tcW w:w="8128" w:type="dxa"/>
          </w:tcPr>
          <w:p w14:paraId="4ADF99D9" w14:textId="5BB66940" w:rsidR="007513C8" w:rsidRPr="00FB2B58" w:rsidRDefault="004B73A4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Project Proposal: </w:t>
            </w:r>
            <w:r w:rsidR="007513C8">
              <w:t xml:space="preserve">Sports Analytics in the National Football </w:t>
            </w:r>
            <w:r>
              <w:t>League</w:t>
            </w:r>
            <w:r w:rsidR="007513C8">
              <w:t xml:space="preserve"> </w:t>
            </w:r>
          </w:p>
        </w:tc>
      </w:tr>
    </w:tbl>
    <w:p w14:paraId="22A1775B" w14:textId="1B857B7B" w:rsidR="004B73A4" w:rsidRPr="00693FE5" w:rsidRDefault="004B73A4" w:rsidP="007513C8">
      <w:pPr>
        <w:rPr>
          <w:b/>
          <w:bCs/>
          <w:u w:val="single"/>
        </w:rPr>
      </w:pPr>
      <w:r w:rsidRPr="00693FE5">
        <w:rPr>
          <w:b/>
          <w:bCs/>
          <w:u w:val="single"/>
        </w:rPr>
        <w:t>Data:</w:t>
      </w:r>
    </w:p>
    <w:p w14:paraId="64FA5C68" w14:textId="06B0EABA" w:rsidR="004B73A4" w:rsidRPr="004B73A4" w:rsidRDefault="00693FE5" w:rsidP="007513C8">
      <w:pPr>
        <w:rPr>
          <w:rFonts w:eastAsia="Times New Roman" w:cstheme="minorHAnsi"/>
        </w:rPr>
      </w:pPr>
      <w:r>
        <w:rPr>
          <w:rFonts w:cstheme="minorHAnsi"/>
        </w:rPr>
        <w:t xml:space="preserve">The data is a collection of play-by-play observations of a given play from the 2009 - 2018 NFL seasons. There are 449,371 observations of 255 variables. </w:t>
      </w:r>
      <w:r w:rsidR="004B73A4" w:rsidRPr="004B73A4">
        <w:rPr>
          <w:rFonts w:cstheme="minorHAnsi"/>
        </w:rPr>
        <w:t>The data source is from Kaggle (</w:t>
      </w:r>
      <w:hyperlink r:id="rId7" w:history="1">
        <w:r w:rsidR="004B73A4" w:rsidRPr="004B73A4">
          <w:rPr>
            <w:rFonts w:eastAsia="Times New Roman" w:cstheme="minorHAnsi"/>
            <w:color w:val="0000FF"/>
            <w:u w:val="single"/>
          </w:rPr>
          <w:t>https://www.kaggle.com/maxhorowitz/nflplaybyplay2009to2016?select=NFL+Play+by+Play+2009-2018+%28v5%29.csv</w:t>
        </w:r>
      </w:hyperlink>
      <w:r w:rsidR="004B73A4" w:rsidRPr="004B73A4">
        <w:rPr>
          <w:rFonts w:eastAsia="Times New Roman" w:cstheme="minorHAnsi"/>
        </w:rPr>
        <w:t xml:space="preserve">). </w:t>
      </w:r>
      <w:r w:rsidR="003772B5">
        <w:rPr>
          <w:rFonts w:eastAsia="Times New Roman" w:cstheme="minorHAnsi"/>
        </w:rPr>
        <w:t xml:space="preserve">Given the specificity of the data, a lot of data cleaning and aggregation will be necessary. </w:t>
      </w:r>
    </w:p>
    <w:p w14:paraId="6825A92C" w14:textId="73CB6711" w:rsidR="00933B8F" w:rsidRDefault="004B73A4" w:rsidP="007513C8">
      <w:pPr>
        <w:rPr>
          <w:u w:val="single"/>
        </w:rPr>
      </w:pPr>
      <w:r w:rsidRPr="00693FE5">
        <w:rPr>
          <w:b/>
          <w:bCs/>
          <w:u w:val="single"/>
        </w:rPr>
        <w:t>Objective</w:t>
      </w:r>
      <w:r w:rsidRPr="00693FE5">
        <w:rPr>
          <w:u w:val="single"/>
        </w:rPr>
        <w:t>:</w:t>
      </w:r>
    </w:p>
    <w:p w14:paraId="5D3DFAAC" w14:textId="734B0B78" w:rsidR="00A94477" w:rsidRPr="00A94477" w:rsidRDefault="00C0425A" w:rsidP="007513C8">
      <w:r>
        <w:t xml:space="preserve">The main objective of the project is to focus on specific </w:t>
      </w:r>
      <w:r w:rsidR="005530E9">
        <w:t xml:space="preserve">questions relating to performance. Each of the 4 team members will ask </w:t>
      </w:r>
      <w:r w:rsidR="00E255CC">
        <w:t>a</w:t>
      </w:r>
      <w:r w:rsidR="005530E9">
        <w:t xml:space="preserve"> </w:t>
      </w:r>
      <w:r w:rsidR="00E255CC">
        <w:t>question of the data</w:t>
      </w:r>
      <w:r w:rsidR="005530E9">
        <w:t xml:space="preserve"> and provide analysis on those questions.</w:t>
      </w:r>
      <w:r w:rsidR="008B1849">
        <w:t xml:space="preserve"> A report will be produced by the group</w:t>
      </w:r>
      <w:r w:rsidR="00F10827">
        <w:t xml:space="preserve"> with data descriptions, data cleaning annotations, </w:t>
      </w:r>
      <w:r w:rsidR="00E255CC">
        <w:t>and visualizations</w:t>
      </w:r>
      <w:r w:rsidR="00F10827">
        <w:t xml:space="preserve"> </w:t>
      </w:r>
      <w:r w:rsidR="00E255CC">
        <w:t>in order to provide a meaningful analysis and business recommendations.</w:t>
      </w:r>
      <w:r w:rsidR="005530E9">
        <w:t xml:space="preserve"> </w:t>
      </w:r>
    </w:p>
    <w:p w14:paraId="386F73B7" w14:textId="5142DF2C" w:rsidR="00693FE5" w:rsidRDefault="00693FE5" w:rsidP="007513C8">
      <w:pPr>
        <w:rPr>
          <w:b/>
          <w:bCs/>
          <w:u w:val="single"/>
        </w:rPr>
      </w:pPr>
      <w:r>
        <w:rPr>
          <w:b/>
          <w:bCs/>
          <w:u w:val="single"/>
        </w:rPr>
        <w:t>Questions:</w:t>
      </w:r>
    </w:p>
    <w:p w14:paraId="6584E54B" w14:textId="2C3C9EEA" w:rsidR="00EA1A8B" w:rsidRPr="005530E9" w:rsidRDefault="005530E9" w:rsidP="00810671">
      <w:pPr>
        <w:pStyle w:val="ListParagraph"/>
        <w:numPr>
          <w:ilvl w:val="0"/>
          <w:numId w:val="26"/>
        </w:numPr>
        <w:rPr>
          <w:b/>
          <w:bCs/>
          <w:u w:val="single"/>
        </w:rPr>
      </w:pPr>
      <w:r w:rsidRPr="0013079A">
        <w:rPr>
          <w:b/>
          <w:bCs/>
          <w:u w:val="single"/>
        </w:rPr>
        <w:t>Tim</w:t>
      </w:r>
      <w:r>
        <w:t xml:space="preserve">: What are the effects of penalties on team </w:t>
      </w:r>
      <w:r w:rsidR="003159EE">
        <w:t>performance</w:t>
      </w:r>
      <w:r>
        <w:t>?</w:t>
      </w:r>
    </w:p>
    <w:p w14:paraId="600F6AB9" w14:textId="2E7077E6" w:rsidR="0013079A" w:rsidRPr="00BF038B" w:rsidRDefault="005530E9" w:rsidP="00BF038B">
      <w:pPr>
        <w:pStyle w:val="ListParagraph"/>
        <w:numPr>
          <w:ilvl w:val="0"/>
          <w:numId w:val="26"/>
        </w:numPr>
        <w:rPr>
          <w:b/>
          <w:bCs/>
          <w:u w:val="single"/>
        </w:rPr>
      </w:pPr>
      <w:r w:rsidRPr="0013079A">
        <w:rPr>
          <w:b/>
          <w:bCs/>
          <w:u w:val="single"/>
        </w:rPr>
        <w:t>Jordan</w:t>
      </w:r>
      <w:r>
        <w:t xml:space="preserve">: </w:t>
      </w:r>
      <w:r w:rsidR="00C2107E">
        <w:t>How conservative is a team with a lead (for example, running the ball with a lead to run out the clock)?</w:t>
      </w:r>
    </w:p>
    <w:p w14:paraId="5487BF2A" w14:textId="326B1AF2" w:rsidR="00E75CB6" w:rsidRDefault="005530E9" w:rsidP="00810671">
      <w:pPr>
        <w:pStyle w:val="ListParagraph"/>
        <w:numPr>
          <w:ilvl w:val="0"/>
          <w:numId w:val="26"/>
        </w:numPr>
      </w:pPr>
      <w:r w:rsidRPr="0013079A">
        <w:rPr>
          <w:b/>
          <w:bCs/>
          <w:u w:val="single"/>
        </w:rPr>
        <w:t>Cal</w:t>
      </w:r>
      <w:r w:rsidRPr="005530E9">
        <w:t xml:space="preserve">: </w:t>
      </w:r>
      <w:r w:rsidR="0013079A">
        <w:t>W</w:t>
      </w:r>
      <w:r w:rsidR="00E75CB6" w:rsidRPr="005530E9">
        <w:t>inning percentage of any time quarterback that throws 40 or more passes a game</w:t>
      </w:r>
    </w:p>
    <w:p w14:paraId="1954DCAB" w14:textId="2F4EAAED" w:rsidR="0013079A" w:rsidRDefault="0013079A" w:rsidP="00810671">
      <w:pPr>
        <w:pStyle w:val="ListParagraph"/>
        <w:numPr>
          <w:ilvl w:val="0"/>
          <w:numId w:val="26"/>
        </w:numPr>
      </w:pPr>
      <w:r w:rsidRPr="0013079A">
        <w:rPr>
          <w:b/>
          <w:bCs/>
          <w:u w:val="single"/>
        </w:rPr>
        <w:t>Patrick</w:t>
      </w:r>
      <w:r>
        <w:t>:</w:t>
      </w:r>
      <w:r w:rsidR="00BF038B">
        <w:t xml:space="preserve"> Third down conversion rates </w:t>
      </w:r>
      <w:r w:rsidR="00387434">
        <w:t xml:space="preserve">and the impact it has on team success. </w:t>
      </w:r>
    </w:p>
    <w:p w14:paraId="31BD60B9" w14:textId="62CA165F" w:rsidR="00693FE5" w:rsidRPr="004C3EB5" w:rsidRDefault="004C3EB5" w:rsidP="004C3EB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Data Preparation </w:t>
      </w:r>
      <w:proofErr w:type="gramStart"/>
      <w:r w:rsidR="00F357B2">
        <w:rPr>
          <w:b/>
          <w:bCs/>
          <w:u w:val="single"/>
        </w:rPr>
        <w:t>And</w:t>
      </w:r>
      <w:proofErr w:type="gramEnd"/>
      <w:r w:rsidR="00F357B2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Plan:</w:t>
      </w:r>
    </w:p>
    <w:p w14:paraId="603AD1EF" w14:textId="7F1BA250" w:rsidR="004B73A4" w:rsidRDefault="00F357B2" w:rsidP="00F357B2">
      <w:pPr>
        <w:pStyle w:val="ListParagraph"/>
        <w:numPr>
          <w:ilvl w:val="0"/>
          <w:numId w:val="27"/>
        </w:numPr>
      </w:pPr>
      <w:r>
        <w:t>Load the data using python</w:t>
      </w:r>
    </w:p>
    <w:p w14:paraId="07A3C9C6" w14:textId="28ED35E8" w:rsidR="00F357B2" w:rsidRDefault="00F357B2" w:rsidP="00F357B2">
      <w:pPr>
        <w:pStyle w:val="ListParagraph"/>
        <w:numPr>
          <w:ilvl w:val="0"/>
          <w:numId w:val="27"/>
        </w:numPr>
      </w:pPr>
      <w:r>
        <w:t xml:space="preserve">Clean the data, including removing unneeded columns </w:t>
      </w:r>
    </w:p>
    <w:p w14:paraId="622EC8F4" w14:textId="727E66E9" w:rsidR="00F357B2" w:rsidRDefault="00F357B2" w:rsidP="00F357B2">
      <w:pPr>
        <w:pStyle w:val="ListParagraph"/>
        <w:numPr>
          <w:ilvl w:val="0"/>
          <w:numId w:val="27"/>
        </w:numPr>
      </w:pPr>
      <w:r>
        <w:t xml:space="preserve">Define functions to perform analysis to be used on each team’s data. </w:t>
      </w:r>
    </w:p>
    <w:p w14:paraId="763EF6AC" w14:textId="28AF5D0A" w:rsidR="004C5A43" w:rsidRDefault="004C5A43" w:rsidP="00F357B2">
      <w:pPr>
        <w:pStyle w:val="ListParagraph"/>
        <w:numPr>
          <w:ilvl w:val="0"/>
          <w:numId w:val="27"/>
        </w:numPr>
      </w:pPr>
      <w:r>
        <w:lastRenderedPageBreak/>
        <w:t>Explore the data for patterns and outliers</w:t>
      </w:r>
    </w:p>
    <w:p w14:paraId="6A912041" w14:textId="0C576A51" w:rsidR="00B3067D" w:rsidRDefault="005807ED" w:rsidP="00F357B2">
      <w:pPr>
        <w:pStyle w:val="ListParagraph"/>
        <w:numPr>
          <w:ilvl w:val="0"/>
          <w:numId w:val="27"/>
        </w:numPr>
      </w:pPr>
      <w:r>
        <w:t xml:space="preserve">Analyze and visualize data based on research questions and provide conclusions for each. </w:t>
      </w:r>
    </w:p>
    <w:p w14:paraId="109669D7" w14:textId="7800221B" w:rsidR="001B5FB7" w:rsidRDefault="001B5FB7" w:rsidP="00F357B2">
      <w:pPr>
        <w:pStyle w:val="ListParagraph"/>
        <w:numPr>
          <w:ilvl w:val="0"/>
          <w:numId w:val="27"/>
        </w:numPr>
      </w:pPr>
      <w:r>
        <w:t>Using web-scraping techniques, scrape web sources for news and information (such as Super Bowl Winners</w:t>
      </w:r>
      <w:r w:rsidR="005530E9">
        <w:t>, season dates (since some seasons go into January of the following year), and data not included in the dataset such as a team’s division or conference</w:t>
      </w:r>
      <w:r>
        <w:t xml:space="preserve">). </w:t>
      </w:r>
    </w:p>
    <w:p w14:paraId="3829681C" w14:textId="500C9722" w:rsidR="00387434" w:rsidRDefault="00387434" w:rsidP="00F357B2">
      <w:pPr>
        <w:pStyle w:val="ListParagraph"/>
        <w:numPr>
          <w:ilvl w:val="0"/>
          <w:numId w:val="27"/>
        </w:numPr>
      </w:pPr>
      <w:r>
        <w:t xml:space="preserve">Present business recommendation based on findings. </w:t>
      </w:r>
    </w:p>
    <w:sectPr w:rsidR="00387434" w:rsidSect="006F57FD">
      <w:footerReference w:type="even" r:id="rId8"/>
      <w:footerReference w:type="default" r:id="rId9"/>
      <w:pgSz w:w="12240" w:h="15840" w:code="1"/>
      <w:pgMar w:top="180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12AAA" w14:textId="77777777" w:rsidR="00256069" w:rsidRDefault="00256069" w:rsidP="00785540">
      <w:pPr>
        <w:spacing w:before="0"/>
      </w:pPr>
      <w:r>
        <w:separator/>
      </w:r>
    </w:p>
  </w:endnote>
  <w:endnote w:type="continuationSeparator" w:id="0">
    <w:p w14:paraId="39A5ECDC" w14:textId="77777777" w:rsidR="00256069" w:rsidRDefault="00256069" w:rsidP="0078554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C7AC0" w14:textId="77777777" w:rsidR="00B336C5" w:rsidRDefault="00E05653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045E02FA" w14:textId="77777777" w:rsidR="00B336C5" w:rsidRDefault="00256069">
    <w:pPr>
      <w:pStyle w:val="Footer"/>
    </w:pPr>
  </w:p>
  <w:p w14:paraId="25A4E19A" w14:textId="77777777" w:rsidR="00B336C5" w:rsidRDefault="0025606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5047B" w14:textId="77777777" w:rsidR="00B336C5" w:rsidRDefault="00E05653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933B8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115A2" w14:textId="77777777" w:rsidR="00256069" w:rsidRDefault="00256069" w:rsidP="00785540">
      <w:pPr>
        <w:spacing w:before="0"/>
      </w:pPr>
      <w:r>
        <w:separator/>
      </w:r>
    </w:p>
  </w:footnote>
  <w:footnote w:type="continuationSeparator" w:id="0">
    <w:p w14:paraId="4799D36C" w14:textId="77777777" w:rsidR="00256069" w:rsidRDefault="00256069" w:rsidP="0078554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00BE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2C91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803D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E60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DE3A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2650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62AF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B2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F68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FC46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E3C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47E39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DC053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E8720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90100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337AC3"/>
    <w:multiLevelType w:val="hybridMultilevel"/>
    <w:tmpl w:val="A87A0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BC72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3AC2A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BE76D6E"/>
    <w:multiLevelType w:val="multilevel"/>
    <w:tmpl w:val="9DD0DD5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F730CB5"/>
    <w:multiLevelType w:val="multilevel"/>
    <w:tmpl w:val="5F58368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0D87EA6"/>
    <w:multiLevelType w:val="hybridMultilevel"/>
    <w:tmpl w:val="13505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837D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F1C4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30550FB"/>
    <w:multiLevelType w:val="multilevel"/>
    <w:tmpl w:val="4E46251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98F3528"/>
    <w:multiLevelType w:val="multilevel"/>
    <w:tmpl w:val="ACF4B7D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DC41821"/>
    <w:multiLevelType w:val="hybridMultilevel"/>
    <w:tmpl w:val="9CA04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104EA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21"/>
  </w:num>
  <w:num w:numId="3">
    <w:abstractNumId w:val="18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14"/>
  </w:num>
  <w:num w:numId="16">
    <w:abstractNumId w:val="24"/>
  </w:num>
  <w:num w:numId="17">
    <w:abstractNumId w:val="23"/>
  </w:num>
  <w:num w:numId="18">
    <w:abstractNumId w:val="17"/>
  </w:num>
  <w:num w:numId="19">
    <w:abstractNumId w:val="19"/>
  </w:num>
  <w:num w:numId="20">
    <w:abstractNumId w:val="10"/>
  </w:num>
  <w:num w:numId="21">
    <w:abstractNumId w:val="12"/>
  </w:num>
  <w:num w:numId="22">
    <w:abstractNumId w:val="11"/>
  </w:num>
  <w:num w:numId="23">
    <w:abstractNumId w:val="13"/>
  </w:num>
  <w:num w:numId="24">
    <w:abstractNumId w:val="26"/>
  </w:num>
  <w:num w:numId="25">
    <w:abstractNumId w:val="15"/>
  </w:num>
  <w:num w:numId="26">
    <w:abstractNumId w:val="20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31"/>
    <w:rsid w:val="00042BA6"/>
    <w:rsid w:val="000D3FD3"/>
    <w:rsid w:val="001212FD"/>
    <w:rsid w:val="00130618"/>
    <w:rsid w:val="0013079A"/>
    <w:rsid w:val="001B5FB7"/>
    <w:rsid w:val="00256069"/>
    <w:rsid w:val="00293B83"/>
    <w:rsid w:val="003159EE"/>
    <w:rsid w:val="00347346"/>
    <w:rsid w:val="003772B5"/>
    <w:rsid w:val="00387434"/>
    <w:rsid w:val="00485741"/>
    <w:rsid w:val="004B73A4"/>
    <w:rsid w:val="004C3EB5"/>
    <w:rsid w:val="004C5A43"/>
    <w:rsid w:val="004D2579"/>
    <w:rsid w:val="005431A1"/>
    <w:rsid w:val="005530E9"/>
    <w:rsid w:val="005807ED"/>
    <w:rsid w:val="00693FE5"/>
    <w:rsid w:val="00697389"/>
    <w:rsid w:val="006A3CE7"/>
    <w:rsid w:val="007513C8"/>
    <w:rsid w:val="0078402C"/>
    <w:rsid w:val="00785540"/>
    <w:rsid w:val="007A41D8"/>
    <w:rsid w:val="00810671"/>
    <w:rsid w:val="00822527"/>
    <w:rsid w:val="008B1849"/>
    <w:rsid w:val="008E657C"/>
    <w:rsid w:val="00933B8F"/>
    <w:rsid w:val="00A36050"/>
    <w:rsid w:val="00A94477"/>
    <w:rsid w:val="00B24B56"/>
    <w:rsid w:val="00B26925"/>
    <w:rsid w:val="00B3067D"/>
    <w:rsid w:val="00B8050F"/>
    <w:rsid w:val="00BF038B"/>
    <w:rsid w:val="00C0425A"/>
    <w:rsid w:val="00C2107E"/>
    <w:rsid w:val="00C41615"/>
    <w:rsid w:val="00C93391"/>
    <w:rsid w:val="00CD3C28"/>
    <w:rsid w:val="00E05653"/>
    <w:rsid w:val="00E255CC"/>
    <w:rsid w:val="00E75CB6"/>
    <w:rsid w:val="00E8624A"/>
    <w:rsid w:val="00E87284"/>
    <w:rsid w:val="00EA1A8B"/>
    <w:rsid w:val="00EA3E31"/>
    <w:rsid w:val="00EB38E6"/>
    <w:rsid w:val="00F10827"/>
    <w:rsid w:val="00F3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C0E1C"/>
  <w15:chartTrackingRefBased/>
  <w15:docId w15:val="{5FE9279A-BBBE-854B-8E32-4D8DC69F1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8E6"/>
    <w:rPr>
      <w:rFonts w:eastAsiaTheme="minorEastAsia" w:cs="Times New Roman"/>
    </w:rPr>
  </w:style>
  <w:style w:type="paragraph" w:styleId="Heading1">
    <w:name w:val="heading 1"/>
    <w:basedOn w:val="Normal"/>
    <w:link w:val="Heading1Char"/>
    <w:uiPriority w:val="9"/>
    <w:qFormat/>
    <w:rsid w:val="00697389"/>
    <w:pPr>
      <w:keepNext/>
      <w:keepLines/>
      <w:outlineLvl w:val="0"/>
    </w:pPr>
    <w:rPr>
      <w:rFonts w:asciiTheme="majorHAnsi" w:hAnsiTheme="majorHAnsi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3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3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3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38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38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38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38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38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540"/>
    <w:rPr>
      <w:rFonts w:asciiTheme="majorHAnsi" w:eastAsiaTheme="minorEastAsia" w:hAnsiTheme="majorHAnsi" w:cs="Times New Roman"/>
      <w:b/>
    </w:rPr>
  </w:style>
  <w:style w:type="table" w:customStyle="1" w:styleId="Memotable">
    <w:name w:val="Memo table"/>
    <w:basedOn w:val="TableNormal"/>
    <w:uiPriority w:val="99"/>
    <w:rsid w:val="00785540"/>
    <w:pPr>
      <w:spacing w:before="240"/>
      <w:contextualSpacing/>
    </w:pPr>
    <w:rPr>
      <w:rFonts w:eastAsiaTheme="minorEastAsia" w:cs="Times New Roman"/>
    </w:rPr>
    <w:tblPr>
      <w:tblBorders>
        <w:bottom w:val="single" w:sz="2" w:space="0" w:color="auto"/>
      </w:tblBorders>
    </w:tblPr>
    <w:tblStylePr w:type="firstCol">
      <w:pPr>
        <w:wordWrap/>
        <w:spacing w:beforeLines="0" w:before="240" w:beforeAutospacing="0"/>
        <w:contextualSpacing/>
      </w:pPr>
      <w:rPr>
        <w:rFonts w:asciiTheme="majorHAnsi" w:hAnsiTheme="majorHAnsi"/>
      </w:rPr>
    </w:tblStylePr>
  </w:style>
  <w:style w:type="paragraph" w:customStyle="1" w:styleId="CompanyName">
    <w:name w:val="Company Name"/>
    <w:basedOn w:val="Normal"/>
    <w:uiPriority w:val="1"/>
    <w:qFormat/>
    <w:rsid w:val="00785540"/>
    <w:pPr>
      <w:keepLines/>
      <w:pBdr>
        <w:top w:val="single" w:sz="48" w:space="8" w:color="404040" w:themeColor="text1" w:themeTint="BF"/>
        <w:left w:val="single" w:sz="48" w:space="4" w:color="404040" w:themeColor="text1" w:themeTint="BF"/>
        <w:bottom w:val="single" w:sz="48" w:space="8" w:color="404040" w:themeColor="text1" w:themeTint="BF"/>
        <w:right w:val="single" w:sz="48" w:space="4" w:color="404040" w:themeColor="text1" w:themeTint="BF"/>
      </w:pBdr>
      <w:shd w:val="clear" w:color="auto" w:fill="404040" w:themeFill="text1" w:themeFillTint="BF"/>
      <w:spacing w:before="0"/>
      <w:ind w:left="5040" w:right="288"/>
      <w:jc w:val="center"/>
    </w:pPr>
    <w:rPr>
      <w:rFonts w:asciiTheme="majorHAnsi" w:hAnsiTheme="majorHAnsi"/>
      <w:color w:val="FFFFFF" w:themeColor="background1"/>
      <w:spacing w:val="-15"/>
      <w:sz w:val="32"/>
    </w:rPr>
  </w:style>
  <w:style w:type="paragraph" w:styleId="Footer">
    <w:name w:val="footer"/>
    <w:basedOn w:val="Normal"/>
    <w:link w:val="FooterChar"/>
    <w:uiPriority w:val="99"/>
    <w:unhideWhenUsed/>
    <w:qFormat/>
    <w:rsid w:val="00E05653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E05653"/>
    <w:rPr>
      <w:rFonts w:eastAsiaTheme="minorEastAsia" w:cs="Times New Roman"/>
    </w:rPr>
  </w:style>
  <w:style w:type="paragraph" w:styleId="Title">
    <w:name w:val="Title"/>
    <w:basedOn w:val="Normal"/>
    <w:link w:val="TitleChar"/>
    <w:uiPriority w:val="2"/>
    <w:qFormat/>
    <w:rsid w:val="00785540"/>
    <w:pPr>
      <w:keepNext/>
      <w:keepLines/>
      <w:spacing w:before="0" w:after="120"/>
      <w:ind w:left="-720"/>
    </w:pPr>
    <w:rPr>
      <w:rFonts w:asciiTheme="majorHAnsi" w:hAnsiTheme="majorHAnsi"/>
      <w:b/>
      <w:kern w:val="28"/>
      <w:sz w:val="108"/>
    </w:rPr>
  </w:style>
  <w:style w:type="character" w:customStyle="1" w:styleId="TitleChar">
    <w:name w:val="Title Char"/>
    <w:basedOn w:val="DefaultParagraphFont"/>
    <w:link w:val="Title"/>
    <w:uiPriority w:val="2"/>
    <w:rsid w:val="00785540"/>
    <w:rPr>
      <w:rFonts w:asciiTheme="majorHAnsi" w:eastAsiaTheme="minorEastAsia" w:hAnsiTheme="majorHAnsi" w:cs="Times New Roman"/>
      <w:b/>
      <w:kern w:val="28"/>
      <w:sz w:val="108"/>
    </w:rPr>
  </w:style>
  <w:style w:type="paragraph" w:styleId="Header">
    <w:name w:val="header"/>
    <w:basedOn w:val="Normal"/>
    <w:link w:val="HeaderChar"/>
    <w:uiPriority w:val="99"/>
    <w:unhideWhenUsed/>
    <w:rsid w:val="00E05653"/>
  </w:style>
  <w:style w:type="character" w:customStyle="1" w:styleId="HeaderChar">
    <w:name w:val="Header Char"/>
    <w:basedOn w:val="DefaultParagraphFont"/>
    <w:link w:val="Header"/>
    <w:uiPriority w:val="99"/>
    <w:rsid w:val="00E05653"/>
    <w:rPr>
      <w:rFonts w:eastAsiaTheme="minorEastAsia" w:cs="Times New Roman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87284"/>
    <w:pPr>
      <w:numPr>
        <w:ilvl w:val="1"/>
      </w:numPr>
      <w:spacing w:after="160"/>
    </w:pPr>
    <w:rPr>
      <w:rFonts w:cstheme="minorBid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87284"/>
    <w:rPr>
      <w:rFonts w:eastAsiaTheme="minorEastAsia"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87284"/>
    <w:rPr>
      <w:i/>
      <w:iCs/>
      <w:color w:val="244061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87284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ind w:left="864" w:right="864"/>
      <w:jc w:val="center"/>
    </w:pPr>
    <w:rPr>
      <w:i/>
      <w:iCs/>
      <w:color w:val="24406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87284"/>
    <w:rPr>
      <w:rFonts w:eastAsiaTheme="minorEastAsia" w:cs="Times New Roman"/>
      <w:i/>
      <w:iCs/>
      <w:color w:val="24406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87284"/>
    <w:rPr>
      <w:b/>
      <w:bCs/>
      <w:caps w:val="0"/>
      <w:smallCaps/>
      <w:color w:val="244061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E87284"/>
    <w:pPr>
      <w:pBdr>
        <w:top w:val="single" w:sz="2" w:space="10" w:color="244061" w:themeColor="accent1" w:themeShade="80" w:shadow="1"/>
        <w:left w:val="single" w:sz="2" w:space="10" w:color="244061" w:themeColor="accent1" w:themeShade="80" w:shadow="1"/>
        <w:bottom w:val="single" w:sz="2" w:space="10" w:color="244061" w:themeColor="accent1" w:themeShade="80" w:shadow="1"/>
        <w:right w:val="single" w:sz="2" w:space="10" w:color="244061" w:themeColor="accent1" w:themeShade="80" w:shadow="1"/>
      </w:pBdr>
      <w:ind w:left="1152" w:right="1152"/>
    </w:pPr>
    <w:rPr>
      <w:rFonts w:cstheme="minorBidi"/>
      <w:i/>
      <w:iCs/>
      <w:color w:val="244061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E87284"/>
    <w:rPr>
      <w:color w:val="403152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7284"/>
    <w:rPr>
      <w:color w:val="1F497D" w:themeColor="text2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87284"/>
    <w:rPr>
      <w:color w:val="244061" w:themeColor="accent1" w:themeShade="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E87284"/>
    <w:rPr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38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38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7389"/>
    <w:pPr>
      <w:spacing w:before="0" w:after="200"/>
    </w:pPr>
    <w:rPr>
      <w:i/>
      <w:iCs/>
      <w:color w:val="1F497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389"/>
    <w:pPr>
      <w:spacing w:before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389"/>
    <w:rPr>
      <w:rFonts w:ascii="Segoe UI" w:eastAsiaTheme="minorEastAsia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9738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97389"/>
    <w:rPr>
      <w:rFonts w:eastAsiaTheme="minorEastAsia" w:cs="Times New Roman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9738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97389"/>
    <w:rPr>
      <w:rFonts w:eastAsiaTheme="minorEastAsia" w:cs="Times New Roman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9738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38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389"/>
    <w:rPr>
      <w:rFonts w:eastAsiaTheme="minorEastAsia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389"/>
    <w:rPr>
      <w:rFonts w:eastAsiaTheme="minorEastAsia" w:cs="Times New Roman"/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97389"/>
    <w:pPr>
      <w:spacing w:before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97389"/>
    <w:rPr>
      <w:rFonts w:ascii="Segoe UI" w:eastAsiaTheme="minorEastAsia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7389"/>
    <w:rPr>
      <w:rFonts w:eastAsiaTheme="minorEastAsia" w:cs="Times New Roman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97389"/>
    <w:pPr>
      <w:spacing w:before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7389"/>
    <w:rPr>
      <w:rFonts w:eastAsiaTheme="minorEastAsia" w:cs="Times New Roman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389"/>
    <w:pPr>
      <w:spacing w:before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973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EastAsia" w:hAnsi="Consolas" w:cs="Times New Roman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97389"/>
    <w:pPr>
      <w:spacing w:before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97389"/>
    <w:rPr>
      <w:rFonts w:ascii="Consolas" w:eastAsiaTheme="minorEastAsia" w:hAnsi="Consolas" w:cs="Times New Roman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3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38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unhideWhenUsed/>
    <w:qFormat/>
    <w:rsid w:val="00693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maxhorowitz/nflplaybyplay2009to2016?select=NFL+Play+by+Play+2009-2018+(v5).cs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imhulak/Library/Containers/com.microsoft.Word/Data/Library/Application%20Support/Microsoft/Office/16.0/DTS/Search/%7b3EAE8EF6-72AD-2841-82B5-5BAD25EA0537%7dtf034649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ECA340AB82E74FB376F08F6579B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0A8EC-E842-1B4B-BAD4-4B980A1080FF}"/>
      </w:docPartPr>
      <w:docPartBody>
        <w:p w:rsidR="00760A14" w:rsidRDefault="009204C0">
          <w:pPr>
            <w:pStyle w:val="09ECA340AB82E74FB376F08F6579BFF0"/>
          </w:pPr>
          <w:r>
            <w:t>Memo</w:t>
          </w:r>
        </w:p>
      </w:docPartBody>
    </w:docPart>
    <w:docPart>
      <w:docPartPr>
        <w:name w:val="5815F5810AED354EBB080133E6318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B54B5-23B5-7948-A1C6-73B1013859B2}"/>
      </w:docPartPr>
      <w:docPartBody>
        <w:p w:rsidR="00760A14" w:rsidRDefault="009204C0">
          <w:pPr>
            <w:pStyle w:val="5815F5810AED354EBB080133E6318F7B"/>
          </w:pPr>
          <w:r w:rsidRPr="006F57FD">
            <w:t>To:</w:t>
          </w:r>
        </w:p>
      </w:docPartBody>
    </w:docPart>
    <w:docPart>
      <w:docPartPr>
        <w:name w:val="8B695AA87F5DB04881811A18401AC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6C506-1B53-6F48-8C84-2C713EE9860D}"/>
      </w:docPartPr>
      <w:docPartBody>
        <w:p w:rsidR="00760A14" w:rsidRDefault="009204C0">
          <w:pPr>
            <w:pStyle w:val="8B695AA87F5DB04881811A18401ACE9A"/>
          </w:pPr>
          <w:r w:rsidRPr="006F57FD">
            <w:t>From:</w:t>
          </w:r>
        </w:p>
      </w:docPartBody>
    </w:docPart>
    <w:docPart>
      <w:docPartPr>
        <w:name w:val="4A3F5DA73CB4CB48ACBDCE4877B1C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DAE38-C3E5-574E-8EFD-16E868F8AC1B}"/>
      </w:docPartPr>
      <w:docPartBody>
        <w:p w:rsidR="00760A14" w:rsidRDefault="008A023D" w:rsidP="008A023D">
          <w:pPr>
            <w:pStyle w:val="4A3F5DA73CB4CB48ACBDCE4877B1CB9F"/>
          </w:pPr>
          <w:r w:rsidRPr="006F57FD">
            <w:t>Date:</w:t>
          </w:r>
        </w:p>
      </w:docPartBody>
    </w:docPart>
    <w:docPart>
      <w:docPartPr>
        <w:name w:val="56ABE3CD7A63FF468359A939985C6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2F052-8096-CD4E-91F9-4C2B49DCFB4B}"/>
      </w:docPartPr>
      <w:docPartBody>
        <w:p w:rsidR="00760A14" w:rsidRDefault="008A023D" w:rsidP="008A023D">
          <w:pPr>
            <w:pStyle w:val="56ABE3CD7A63FF468359A939985C6F0C"/>
          </w:pPr>
          <w:r w:rsidRPr="006F57FD">
            <w:t>Re: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3D"/>
    <w:rsid w:val="00053216"/>
    <w:rsid w:val="001A4457"/>
    <w:rsid w:val="002161C4"/>
    <w:rsid w:val="004B44EF"/>
    <w:rsid w:val="00760A14"/>
    <w:rsid w:val="007C1AFB"/>
    <w:rsid w:val="008A023D"/>
    <w:rsid w:val="009204C0"/>
    <w:rsid w:val="00CA7A02"/>
    <w:rsid w:val="00EF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ECA340AB82E74FB376F08F6579BFF0">
    <w:name w:val="09ECA340AB82E74FB376F08F6579BFF0"/>
  </w:style>
  <w:style w:type="paragraph" w:customStyle="1" w:styleId="5815F5810AED354EBB080133E6318F7B">
    <w:name w:val="5815F5810AED354EBB080133E6318F7B"/>
  </w:style>
  <w:style w:type="paragraph" w:customStyle="1" w:styleId="8B695AA87F5DB04881811A18401ACE9A">
    <w:name w:val="8B695AA87F5DB04881811A18401ACE9A"/>
  </w:style>
  <w:style w:type="paragraph" w:customStyle="1" w:styleId="4A3F5DA73CB4CB48ACBDCE4877B1CB9F">
    <w:name w:val="4A3F5DA73CB4CB48ACBDCE4877B1CB9F"/>
    <w:rsid w:val="008A023D"/>
  </w:style>
  <w:style w:type="paragraph" w:customStyle="1" w:styleId="56ABE3CD7A63FF468359A939985C6F0C">
    <w:name w:val="56ABE3CD7A63FF468359A939985C6F0C"/>
    <w:rsid w:val="008A02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{3EAE8EF6-72AD-2841-82B5-5BAD25EA0537}tf03464918.dotx</Template>
  <TotalTime>66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Hulak</dc:creator>
  <cp:keywords/>
  <dc:description/>
  <cp:lastModifiedBy>TIm Hulak</cp:lastModifiedBy>
  <cp:revision>34</cp:revision>
  <dcterms:created xsi:type="dcterms:W3CDTF">2021-07-31T20:53:00Z</dcterms:created>
  <dcterms:modified xsi:type="dcterms:W3CDTF">2021-08-13T00:52:00Z</dcterms:modified>
</cp:coreProperties>
</file>